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3AEE3" w14:textId="3CB1C3B2" w:rsidR="00FC2D6A" w:rsidRPr="002561B2" w:rsidRDefault="00C57DFC">
      <w:pPr>
        <w:pStyle w:val="Heading1"/>
        <w:rPr>
          <w:lang w:val="en-GB"/>
        </w:rPr>
      </w:pPr>
      <w:r w:rsidRPr="002561B2">
        <w:rPr>
          <w:lang w:val="en-GB"/>
        </w:rPr>
        <w:t>Compilers Coursework 2 Report</w:t>
      </w:r>
    </w:p>
    <w:p w14:paraId="3A793593" w14:textId="60C94C85" w:rsidR="00FC2D6A" w:rsidRPr="002561B2" w:rsidRDefault="002561B2">
      <w:pPr>
        <w:pStyle w:val="Heading2"/>
        <w:rPr>
          <w:lang w:val="en-GB"/>
        </w:rPr>
      </w:pPr>
      <w:r w:rsidRPr="002561B2">
        <w:rPr>
          <w:lang w:val="en-GB"/>
        </w:rPr>
        <w:t>Team Members: Jasmine Lu, Theodore Turner, Yee Chong Tan</w:t>
      </w:r>
    </w:p>
    <w:p w14:paraId="00BCA9C3" w14:textId="2D938DBB" w:rsidR="002561B2" w:rsidRPr="002561B2" w:rsidRDefault="002561B2" w:rsidP="002561B2">
      <w:pPr>
        <w:pStyle w:val="Heading3"/>
        <w:rPr>
          <w:lang w:val="en-GB"/>
        </w:rPr>
      </w:pPr>
      <w:r w:rsidRPr="002561B2">
        <w:rPr>
          <w:lang w:val="en-GB"/>
        </w:rPr>
        <w:t>Optimisation Algorithm</w:t>
      </w:r>
    </w:p>
    <w:p w14:paraId="10B111F5" w14:textId="56DD8A49" w:rsidR="002561B2" w:rsidRPr="002561B2" w:rsidRDefault="002561B2" w:rsidP="002561B2">
      <w:pPr>
        <w:rPr>
          <w:b/>
          <w:u w:val="single"/>
          <w:lang w:val="en-GB"/>
        </w:rPr>
      </w:pPr>
      <w:r w:rsidRPr="002561B2">
        <w:rPr>
          <w:b/>
          <w:u w:val="single"/>
          <w:lang w:val="en-GB"/>
        </w:rPr>
        <w:t>Arithmetic Operators:</w:t>
      </w:r>
    </w:p>
    <w:p w14:paraId="73CAF987" w14:textId="77777777" w:rsidR="002561B2" w:rsidRDefault="002561B2" w:rsidP="002561B2">
      <w:pPr>
        <w:rPr>
          <w:sz w:val="24"/>
          <w:lang w:val="en-GB"/>
        </w:rPr>
      </w:pPr>
      <w:r>
        <w:rPr>
          <w:sz w:val="24"/>
          <w:lang w:val="en-GB"/>
        </w:rPr>
        <w:t xml:space="preserve">If an arithmetic instruction is detected, first the calculation is carried out by the function: </w:t>
      </w:r>
    </w:p>
    <w:p w14:paraId="740AA15E" w14:textId="4CD3B737" w:rsidR="002561B2" w:rsidRDefault="002561B2" w:rsidP="002561B2">
      <w:pPr>
        <w:jc w:val="center"/>
        <w:rPr>
          <w:b/>
          <w:sz w:val="24"/>
          <w:lang w:val="en-GB"/>
        </w:rPr>
      </w:pPr>
      <w:r w:rsidRPr="002561B2">
        <w:rPr>
          <w:b/>
          <w:sz w:val="24"/>
          <w:lang w:val="en-GB"/>
        </w:rPr>
        <w:t>public Number optimizedOperations(InstructionList instructionList, InstructionHandle handle, ConstantPoolGen cpgen)</w:t>
      </w:r>
    </w:p>
    <w:p w14:paraId="71288687" w14:textId="1960BF36" w:rsidR="002561B2" w:rsidRDefault="002561B2" w:rsidP="002561B2">
      <w:pPr>
        <w:rPr>
          <w:sz w:val="24"/>
          <w:lang w:val="en-GB"/>
        </w:rPr>
      </w:pPr>
      <w:r>
        <w:rPr>
          <w:sz w:val="24"/>
          <w:lang w:val="en-GB"/>
        </w:rPr>
        <w:t>The function returns the result of the calculation, which depends on the operation (</w:t>
      </w:r>
      <w:r w:rsidRPr="002561B2">
        <w:rPr>
          <w:b/>
          <w:sz w:val="24"/>
          <w:lang w:val="en-GB"/>
        </w:rPr>
        <w:t>ADD, SUB, MUL, DIV, NEG, REM</w:t>
      </w:r>
      <w:r>
        <w:rPr>
          <w:sz w:val="24"/>
          <w:lang w:val="en-GB"/>
        </w:rPr>
        <w:t>) and also the type of the value (</w:t>
      </w:r>
      <w:r w:rsidRPr="002561B2">
        <w:rPr>
          <w:b/>
          <w:sz w:val="24"/>
          <w:lang w:val="en-GB"/>
        </w:rPr>
        <w:t>INT, LONG FLOAT DOUBLE</w:t>
      </w:r>
      <w:r>
        <w:rPr>
          <w:sz w:val="24"/>
          <w:lang w:val="en-GB"/>
        </w:rPr>
        <w:t xml:space="preserve">). </w:t>
      </w:r>
    </w:p>
    <w:p w14:paraId="74025AC2" w14:textId="10C33C35" w:rsidR="002561B2" w:rsidRDefault="002561B2" w:rsidP="002561B2">
      <w:pPr>
        <w:rPr>
          <w:sz w:val="24"/>
          <w:lang w:val="en-GB"/>
        </w:rPr>
      </w:pPr>
      <w:r>
        <w:rPr>
          <w:sz w:val="24"/>
          <w:lang w:val="en-GB"/>
        </w:rPr>
        <w:t>In order to get the correct values to calculate the result this function is called:</w:t>
      </w:r>
    </w:p>
    <w:p w14:paraId="1DECF7FB" w14:textId="0F43329B" w:rsidR="002561B2" w:rsidRDefault="002561B2" w:rsidP="002561B2">
      <w:pPr>
        <w:jc w:val="center"/>
        <w:rPr>
          <w:b/>
          <w:sz w:val="24"/>
          <w:lang w:val="en-GB"/>
        </w:rPr>
      </w:pPr>
      <w:r w:rsidRPr="002561B2">
        <w:rPr>
          <w:b/>
          <w:sz w:val="24"/>
          <w:lang w:val="en-GB"/>
        </w:rPr>
        <w:t>public Number getValueFromStack(InstructionList instructionList, InstructionHandle handle, ConstantPoolGen cpgen)</w:t>
      </w:r>
    </w:p>
    <w:p w14:paraId="1FF91876" w14:textId="6AF0CFFD" w:rsidR="002561B2" w:rsidRDefault="002561B2" w:rsidP="002561B2">
      <w:pPr>
        <w:rPr>
          <w:sz w:val="24"/>
          <w:lang w:val="en-GB"/>
        </w:rPr>
      </w:pPr>
      <w:r>
        <w:rPr>
          <w:sz w:val="24"/>
          <w:lang w:val="en-GB"/>
        </w:rPr>
        <w:t>This function iterates through the instruction list until it finds the most recent value that has been pushed onto the stack from the bytecode instructions:</w:t>
      </w:r>
    </w:p>
    <w:p w14:paraId="0EC6A46D" w14:textId="6F10B84D" w:rsidR="002561B2" w:rsidRDefault="002561B2" w:rsidP="002561B2">
      <w:pPr>
        <w:jc w:val="center"/>
        <w:rPr>
          <w:b/>
          <w:sz w:val="24"/>
          <w:lang w:val="en-GB"/>
        </w:rPr>
      </w:pPr>
      <w:r>
        <w:rPr>
          <w:b/>
          <w:sz w:val="24"/>
          <w:lang w:val="en-GB"/>
        </w:rPr>
        <w:t>BIPUSH, SIPUSH, ICONST, LCONST, FCONST, DCONST, LDC, LDC2_W</w:t>
      </w:r>
    </w:p>
    <w:p w14:paraId="24D3DEA2" w14:textId="24191514" w:rsidR="002561B2" w:rsidRDefault="002561B2" w:rsidP="002561B2">
      <w:pPr>
        <w:rPr>
          <w:sz w:val="24"/>
          <w:lang w:val="en-GB"/>
        </w:rPr>
      </w:pPr>
      <w:r>
        <w:rPr>
          <w:sz w:val="24"/>
          <w:lang w:val="en-GB"/>
        </w:rPr>
        <w:t>The value is also deleted from the instruction list, since it will be replaced by the new calculated result.</w:t>
      </w:r>
    </w:p>
    <w:p w14:paraId="714A5324" w14:textId="53FA37A5" w:rsidR="002561B2" w:rsidRDefault="002561B2" w:rsidP="002561B2">
      <w:pPr>
        <w:rPr>
          <w:sz w:val="24"/>
          <w:lang w:val="en-GB"/>
        </w:rPr>
      </w:pPr>
      <w:r>
        <w:rPr>
          <w:sz w:val="24"/>
          <w:lang w:val="en-GB"/>
        </w:rPr>
        <w:t>The value is deleted with the function:</w:t>
      </w:r>
    </w:p>
    <w:p w14:paraId="714A8C6D" w14:textId="08763650" w:rsidR="002561B2" w:rsidRDefault="002561B2" w:rsidP="002561B2">
      <w:pPr>
        <w:jc w:val="center"/>
        <w:rPr>
          <w:sz w:val="24"/>
          <w:lang w:val="en-GB"/>
        </w:rPr>
      </w:pPr>
      <w:r w:rsidRPr="002561B2">
        <w:rPr>
          <w:b/>
          <w:sz w:val="24"/>
          <w:lang w:val="en-GB"/>
        </w:rPr>
        <w:t>public void deleteInstruction(InstructionList instructionList, InstructionHandle handle)</w:t>
      </w:r>
    </w:p>
    <w:p w14:paraId="2879EB11" w14:textId="77777777" w:rsidR="002561B2" w:rsidRDefault="002561B2" w:rsidP="002561B2">
      <w:pPr>
        <w:rPr>
          <w:b/>
          <w:u w:val="single"/>
          <w:lang w:val="en-GB"/>
        </w:rPr>
      </w:pPr>
    </w:p>
    <w:p w14:paraId="7BB9F85C" w14:textId="3BC8E73E" w:rsidR="002561B2" w:rsidRPr="002561B2" w:rsidRDefault="002561B2" w:rsidP="002561B2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Comparison</w:t>
      </w:r>
      <w:r w:rsidRPr="002561B2">
        <w:rPr>
          <w:b/>
          <w:u w:val="single"/>
          <w:lang w:val="en-GB"/>
        </w:rPr>
        <w:t xml:space="preserve"> Operators:</w:t>
      </w:r>
    </w:p>
    <w:p w14:paraId="7518992E" w14:textId="77A4CE0F" w:rsidR="002561B2" w:rsidRDefault="002561B2" w:rsidP="002561B2">
      <w:pPr>
        <w:rPr>
          <w:sz w:val="24"/>
          <w:lang w:val="en-GB"/>
        </w:rPr>
      </w:pPr>
      <w:r>
        <w:rPr>
          <w:sz w:val="24"/>
          <w:lang w:val="en-GB"/>
        </w:rPr>
        <w:t>The comparison operators (</w:t>
      </w:r>
      <w:r w:rsidRPr="002561B2">
        <w:rPr>
          <w:b/>
          <w:sz w:val="24"/>
          <w:lang w:val="en-GB"/>
        </w:rPr>
        <w:t>LCMP, FCMPG, FCMPL, DCMPG,DCMPL</w:t>
      </w:r>
      <w:r>
        <w:rPr>
          <w:sz w:val="24"/>
          <w:lang w:val="en-GB"/>
        </w:rPr>
        <w:t>) are dealt with in a very similar way to the arithmetic operators. Firstly, they are detected by a Boolean function:</w:t>
      </w:r>
    </w:p>
    <w:p w14:paraId="54ADD5DC" w14:textId="4BB96023" w:rsidR="002561B2" w:rsidRDefault="002561B2" w:rsidP="002561B2">
      <w:pPr>
        <w:jc w:val="center"/>
        <w:rPr>
          <w:b/>
          <w:sz w:val="24"/>
          <w:lang w:val="en-GB"/>
        </w:rPr>
      </w:pPr>
      <w:r w:rsidRPr="002561B2">
        <w:rPr>
          <w:b/>
          <w:sz w:val="24"/>
          <w:lang w:val="en-GB"/>
        </w:rPr>
        <w:t>public Boolean comparisonOperator(InstructionHandle handle)</w:t>
      </w:r>
    </w:p>
    <w:p w14:paraId="08820612" w14:textId="0246176A" w:rsidR="002561B2" w:rsidRPr="002561B2" w:rsidRDefault="002561B2" w:rsidP="002561B2">
      <w:r>
        <w:rPr>
          <w:sz w:val="24"/>
          <w:lang w:val="en-GB"/>
        </w:rPr>
        <w:t xml:space="preserve">These are then also analysed with the </w:t>
      </w:r>
      <w:r w:rsidRPr="002561B2">
        <w:rPr>
          <w:b/>
          <w:sz w:val="24"/>
          <w:lang w:val="en-GB"/>
        </w:rPr>
        <w:t>optimizedOperations</w:t>
      </w:r>
      <w:r>
        <w:rPr>
          <w:sz w:val="24"/>
          <w:lang w:val="en-GB"/>
        </w:rPr>
        <w:t xml:space="preserve"> function, where the 2 values are gathered from the </w:t>
      </w:r>
      <w:r w:rsidRPr="002561B2">
        <w:rPr>
          <w:b/>
          <w:sz w:val="24"/>
          <w:lang w:val="en-GB"/>
        </w:rPr>
        <w:t>getValueFromStack</w:t>
      </w:r>
      <w:r>
        <w:rPr>
          <w:b/>
          <w:sz w:val="24"/>
          <w:lang w:val="en-GB"/>
        </w:rPr>
        <w:t xml:space="preserve"> </w:t>
      </w:r>
      <w:r>
        <w:rPr>
          <w:sz w:val="24"/>
          <w:lang w:val="en-GB"/>
        </w:rPr>
        <w:t xml:space="preserve">function, and compared, returning an </w:t>
      </w:r>
      <w:r>
        <w:rPr>
          <w:b/>
          <w:sz w:val="24"/>
          <w:lang w:val="en-GB"/>
        </w:rPr>
        <w:t>int</w:t>
      </w:r>
      <w:r>
        <w:rPr>
          <w:sz w:val="24"/>
          <w:lang w:val="en-GB"/>
        </w:rPr>
        <w:t xml:space="preserve"> value of 0, 1 or -1</w:t>
      </w:r>
      <w:r w:rsidR="002B5149">
        <w:rPr>
          <w:sz w:val="24"/>
          <w:lang w:val="en-GB"/>
        </w:rPr>
        <w:t xml:space="preserve"> and the instruction is deleted like before.</w:t>
      </w:r>
      <w:bookmarkStart w:id="0" w:name="_GoBack"/>
      <w:bookmarkEnd w:id="0"/>
    </w:p>
    <w:sectPr w:rsidR="002561B2" w:rsidRPr="002561B2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956D0" w14:textId="77777777" w:rsidR="00E31355" w:rsidRDefault="00E31355">
      <w:r>
        <w:separator/>
      </w:r>
    </w:p>
    <w:p w14:paraId="75C42294" w14:textId="77777777" w:rsidR="00E31355" w:rsidRDefault="00E31355"/>
  </w:endnote>
  <w:endnote w:type="continuationSeparator" w:id="0">
    <w:p w14:paraId="531057A2" w14:textId="77777777" w:rsidR="00E31355" w:rsidRDefault="00E31355">
      <w:r>
        <w:continuationSeparator/>
      </w:r>
    </w:p>
    <w:p w14:paraId="34FECBCD" w14:textId="77777777" w:rsidR="00E31355" w:rsidRDefault="00E313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0E2A2" w14:textId="77777777" w:rsidR="00FC2D6A" w:rsidRDefault="00E3135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CCD19" w14:textId="77777777" w:rsidR="00E31355" w:rsidRDefault="00E31355">
      <w:r>
        <w:separator/>
      </w:r>
    </w:p>
    <w:p w14:paraId="13B50A5B" w14:textId="77777777" w:rsidR="00E31355" w:rsidRDefault="00E31355"/>
  </w:footnote>
  <w:footnote w:type="continuationSeparator" w:id="0">
    <w:p w14:paraId="76871436" w14:textId="77777777" w:rsidR="00E31355" w:rsidRDefault="00E31355">
      <w:r>
        <w:continuationSeparator/>
      </w:r>
    </w:p>
    <w:p w14:paraId="371F50BB" w14:textId="77777777" w:rsidR="00E31355" w:rsidRDefault="00E3135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FC"/>
    <w:rsid w:val="002561B2"/>
    <w:rsid w:val="002B5149"/>
    <w:rsid w:val="00C57DFC"/>
    <w:rsid w:val="00E31355"/>
    <w:rsid w:val="00FC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45D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asminelu/Library/Containers/com.microsoft.Word/Data/Library/Caches/2057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51"/>
    <w:rsid w:val="00DC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EFE57EDE6ED4488E63FB371C27F5E7">
    <w:name w:val="3CEFE57EDE6ED4488E63FB371C27F5E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29D7CA390E6DC24CADA609C4B0681301">
    <w:name w:val="29D7CA390E6DC24CADA609C4B06813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15</TotalTime>
  <Pages>1</Pages>
  <Words>247</Words>
  <Characters>1413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Lu</dc:creator>
  <cp:keywords/>
  <dc:description/>
  <cp:lastModifiedBy>Jasmine Lu</cp:lastModifiedBy>
  <cp:revision>2</cp:revision>
  <dcterms:created xsi:type="dcterms:W3CDTF">2016-04-08T06:17:00Z</dcterms:created>
  <dcterms:modified xsi:type="dcterms:W3CDTF">2016-04-08T06:37:00Z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